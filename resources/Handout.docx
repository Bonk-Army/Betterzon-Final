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4B78B" w14:textId="72B92A75" w:rsidR="003621C3" w:rsidRDefault="003621C3" w:rsidP="003621C3">
      <w:pPr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E77AD2" wp14:editId="00CD7149">
            <wp:simplePos x="0" y="0"/>
            <wp:positionH relativeFrom="margin">
              <wp:align>left</wp:align>
            </wp:positionH>
            <wp:positionV relativeFrom="paragraph">
              <wp:posOffset>542925</wp:posOffset>
            </wp:positionV>
            <wp:extent cx="2581275" cy="1062990"/>
            <wp:effectExtent l="304800" t="285750" r="257175" b="308610"/>
            <wp:wrapTopAndBottom/>
            <wp:docPr id="2" name="Grafik 2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ped-unknown-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62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EC742" w14:textId="77777777" w:rsidR="003621C3" w:rsidRDefault="003621C3" w:rsidP="003621C3">
      <w:pPr>
        <w:ind w:left="0"/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Kopfzeilen-Layouttabelle"/>
      </w:tblPr>
      <w:tblGrid>
        <w:gridCol w:w="10466"/>
      </w:tblGrid>
      <w:tr w:rsidR="00A66B18" w:rsidRPr="0041428F" w14:paraId="03A5380B" w14:textId="77777777" w:rsidTr="003621C3">
        <w:trPr>
          <w:trHeight w:val="270"/>
          <w:jc w:val="center"/>
        </w:trPr>
        <w:tc>
          <w:tcPr>
            <w:tcW w:w="10466" w:type="dxa"/>
          </w:tcPr>
          <w:p w14:paraId="4CC02DAE" w14:textId="0F0926BE" w:rsidR="00A66B18" w:rsidRPr="0041428F" w:rsidRDefault="00A66B18" w:rsidP="00A66B18">
            <w:pPr>
              <w:pStyle w:val="Kontaktinfos"/>
              <w:rPr>
                <w:color w:val="000000" w:themeColor="text1"/>
              </w:rPr>
            </w:pPr>
          </w:p>
        </w:tc>
      </w:tr>
    </w:tbl>
    <w:p w14:paraId="57F8215F" w14:textId="66F3FF3D" w:rsidR="003621C3" w:rsidRPr="003621C3" w:rsidRDefault="003621C3" w:rsidP="003621C3">
      <w:pPr>
        <w:pStyle w:val="Unterschrift"/>
        <w:ind w:left="0"/>
      </w:pPr>
    </w:p>
    <w:tbl>
      <w:tblPr>
        <w:tblStyle w:val="Listentabelle2Akzent1"/>
        <w:tblW w:w="10627" w:type="dxa"/>
        <w:tblLook w:val="04A0" w:firstRow="1" w:lastRow="0" w:firstColumn="1" w:lastColumn="0" w:noHBand="0" w:noVBand="1"/>
      </w:tblPr>
      <w:tblGrid>
        <w:gridCol w:w="2313"/>
        <w:gridCol w:w="3331"/>
        <w:gridCol w:w="4983"/>
      </w:tblGrid>
      <w:tr w:rsidR="003621C3" w14:paraId="2D6321FC" w14:textId="77777777" w:rsidTr="003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5252020" w14:textId="77777777" w:rsidR="003621C3" w:rsidRPr="00734FF9" w:rsidRDefault="003621C3" w:rsidP="0051525F">
            <w:pPr>
              <w:rPr>
                <w:b w:val="0"/>
                <w:bCs w:val="0"/>
              </w:rPr>
            </w:pPr>
            <w:r w:rsidRPr="00734FF9">
              <w:t>Name</w:t>
            </w:r>
          </w:p>
        </w:tc>
        <w:tc>
          <w:tcPr>
            <w:tcW w:w="3692" w:type="dxa"/>
          </w:tcPr>
          <w:p w14:paraId="5C4E4F47" w14:textId="77777777" w:rsidR="003621C3" w:rsidRPr="00734FF9" w:rsidRDefault="003621C3" w:rsidP="00515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34FF9">
              <w:t>Tasks</w:t>
            </w:r>
          </w:p>
        </w:tc>
        <w:tc>
          <w:tcPr>
            <w:tcW w:w="4678" w:type="dxa"/>
          </w:tcPr>
          <w:p w14:paraId="434446F6" w14:textId="77777777" w:rsidR="003621C3" w:rsidRPr="00734FF9" w:rsidRDefault="003621C3" w:rsidP="00515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34FF9">
              <w:t>E-Mail</w:t>
            </w:r>
          </w:p>
        </w:tc>
      </w:tr>
      <w:tr w:rsidR="003621C3" w14:paraId="4753F5F7" w14:textId="77777777" w:rsidTr="003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4F1B997C" w14:textId="77777777" w:rsidR="003621C3" w:rsidRDefault="003621C3" w:rsidP="0051525F">
            <w:r>
              <w:t>Nico</w:t>
            </w:r>
          </w:p>
        </w:tc>
        <w:tc>
          <w:tcPr>
            <w:tcW w:w="3692" w:type="dxa"/>
          </w:tcPr>
          <w:p w14:paraId="70DC1B30" w14:textId="77777777" w:rsidR="003621C3" w:rsidRDefault="003621C3" w:rsidP="00515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Management, Backend, Docker, Database</w:t>
            </w:r>
          </w:p>
        </w:tc>
        <w:tc>
          <w:tcPr>
            <w:tcW w:w="4678" w:type="dxa"/>
          </w:tcPr>
          <w:p w14:paraId="470BE4EB" w14:textId="77777777" w:rsidR="003621C3" w:rsidRPr="0075482F" w:rsidRDefault="003621C3" w:rsidP="00515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holzhaeuser.nico@student.dhbw-karlsruhe.de</w:t>
            </w:r>
          </w:p>
          <w:p w14:paraId="2E59D52D" w14:textId="77777777" w:rsidR="003621C3" w:rsidRDefault="003621C3" w:rsidP="00515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1C3" w14:paraId="4626A1C3" w14:textId="77777777" w:rsidTr="003621C3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7B0FDDAB" w14:textId="77777777" w:rsidR="003621C3" w:rsidRDefault="003621C3" w:rsidP="0051525F">
            <w:r>
              <w:t>Kristin</w:t>
            </w:r>
          </w:p>
        </w:tc>
        <w:tc>
          <w:tcPr>
            <w:tcW w:w="3692" w:type="dxa"/>
          </w:tcPr>
          <w:p w14:paraId="2AB7DA44" w14:textId="3B79EFE8" w:rsidR="003621C3" w:rsidRDefault="003621C3" w:rsidP="00515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Management, Blog, </w:t>
            </w:r>
            <w:r>
              <w:br/>
            </w:r>
            <w:r>
              <w:t>Peer Reviews</w:t>
            </w:r>
          </w:p>
        </w:tc>
        <w:tc>
          <w:tcPr>
            <w:tcW w:w="4678" w:type="dxa"/>
          </w:tcPr>
          <w:p w14:paraId="6A3D20F7" w14:textId="77777777" w:rsidR="003621C3" w:rsidRDefault="003621C3" w:rsidP="00515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agne.kristin@student.dhbw-karlsruhe.de</w:t>
            </w:r>
          </w:p>
        </w:tc>
      </w:tr>
      <w:tr w:rsidR="003621C3" w14:paraId="0EFCE832" w14:textId="77777777" w:rsidTr="003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53187D3F" w14:textId="77777777" w:rsidR="003621C3" w:rsidRDefault="003621C3" w:rsidP="0051525F">
            <w:r>
              <w:t>Danny</w:t>
            </w:r>
          </w:p>
        </w:tc>
        <w:tc>
          <w:tcPr>
            <w:tcW w:w="3692" w:type="dxa"/>
          </w:tcPr>
          <w:p w14:paraId="6D89B7B2" w14:textId="02E58DB4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Angular Frontend, </w:t>
            </w:r>
            <w:r>
              <w:br/>
            </w:r>
            <w:r>
              <w:t>Peer Reviews, GIT</w:t>
            </w:r>
          </w:p>
        </w:tc>
        <w:tc>
          <w:tcPr>
            <w:tcW w:w="4678" w:type="dxa"/>
          </w:tcPr>
          <w:p w14:paraId="57591163" w14:textId="77777777" w:rsidR="003621C3" w:rsidRDefault="003621C3" w:rsidP="00515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kroll.danny@student.dhbw-karlsruhe.de</w:t>
            </w:r>
          </w:p>
        </w:tc>
      </w:tr>
    </w:tbl>
    <w:p w14:paraId="116DAFA4" w14:textId="56829C67" w:rsidR="003621C3" w:rsidRDefault="003621C3" w:rsidP="003621C3">
      <w:pPr>
        <w:pStyle w:val="Unterschrift"/>
        <w:ind w:left="0"/>
      </w:pPr>
    </w:p>
    <w:p w14:paraId="41815C3E" w14:textId="77777777" w:rsidR="003621C3" w:rsidRDefault="003621C3" w:rsidP="003621C3">
      <w:pPr>
        <w:pStyle w:val="Unterschrift"/>
        <w:ind w:left="0"/>
      </w:pPr>
    </w:p>
    <w:tbl>
      <w:tblPr>
        <w:tblStyle w:val="Listen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2262"/>
        <w:gridCol w:w="914"/>
        <w:gridCol w:w="2211"/>
        <w:gridCol w:w="5079"/>
      </w:tblGrid>
      <w:tr w:rsidR="003621C3" w14:paraId="42265933" w14:textId="77777777" w:rsidTr="003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636D7CBC" w14:textId="4BC4A983" w:rsidR="003621C3" w:rsidRDefault="003621C3" w:rsidP="003621C3">
            <w:r>
              <w:t>Name</w:t>
            </w:r>
          </w:p>
        </w:tc>
        <w:tc>
          <w:tcPr>
            <w:tcW w:w="3125" w:type="dxa"/>
            <w:gridSpan w:val="2"/>
          </w:tcPr>
          <w:p w14:paraId="7A5714FB" w14:textId="0CD93CE4" w:rsidR="003621C3" w:rsidRDefault="003621C3" w:rsidP="0036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  <w:proofErr w:type="spellStart"/>
            <w:r>
              <w:t>spent</w:t>
            </w:r>
            <w:proofErr w:type="spellEnd"/>
            <w:r>
              <w:t xml:space="preserve"> (h)</w:t>
            </w:r>
          </w:p>
        </w:tc>
        <w:tc>
          <w:tcPr>
            <w:tcW w:w="5079" w:type="dxa"/>
          </w:tcPr>
          <w:p w14:paraId="79CCD578" w14:textId="6226366B" w:rsidR="003621C3" w:rsidRDefault="003621C3" w:rsidP="0036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Mainly</w:t>
            </w:r>
            <w:proofErr w:type="spellEnd"/>
            <w:r>
              <w:t xml:space="preserve"> on</w:t>
            </w:r>
          </w:p>
        </w:tc>
      </w:tr>
      <w:tr w:rsidR="003621C3" w14:paraId="5A66D8A6" w14:textId="77777777" w:rsidTr="003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gridSpan w:val="2"/>
          </w:tcPr>
          <w:p w14:paraId="39DB11CC" w14:textId="57ED1ECE" w:rsidR="003621C3" w:rsidRDefault="003621C3" w:rsidP="003621C3">
            <w:r>
              <w:t>Nico</w:t>
            </w:r>
          </w:p>
        </w:tc>
        <w:tc>
          <w:tcPr>
            <w:tcW w:w="2211" w:type="dxa"/>
          </w:tcPr>
          <w:p w14:paraId="2446937B" w14:textId="1FF7F97D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60</w:t>
            </w:r>
          </w:p>
        </w:tc>
        <w:tc>
          <w:tcPr>
            <w:tcW w:w="5079" w:type="dxa"/>
          </w:tcPr>
          <w:p w14:paraId="42949D64" w14:textId="43DDA016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Infrastructure, Backend, Docker, Database</w:t>
            </w:r>
            <w:bookmarkStart w:id="0" w:name="_GoBack"/>
            <w:bookmarkEnd w:id="0"/>
          </w:p>
        </w:tc>
      </w:tr>
      <w:tr w:rsidR="003621C3" w14:paraId="14519CB4" w14:textId="77777777" w:rsidTr="0036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gridSpan w:val="2"/>
          </w:tcPr>
          <w:p w14:paraId="3692318C" w14:textId="045F93E8" w:rsidR="003621C3" w:rsidRDefault="003621C3" w:rsidP="003621C3">
            <w:r>
              <w:t>Kristin</w:t>
            </w:r>
          </w:p>
        </w:tc>
        <w:tc>
          <w:tcPr>
            <w:tcW w:w="2211" w:type="dxa"/>
          </w:tcPr>
          <w:p w14:paraId="21838826" w14:textId="7C1ED483" w:rsidR="003621C3" w:rsidRDefault="003621C3" w:rsidP="0036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45</w:t>
            </w:r>
          </w:p>
        </w:tc>
        <w:tc>
          <w:tcPr>
            <w:tcW w:w="5079" w:type="dxa"/>
          </w:tcPr>
          <w:p w14:paraId="4E0AEDCC" w14:textId="49FBAB36" w:rsidR="003621C3" w:rsidRDefault="003621C3" w:rsidP="0036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Blog, </w:t>
            </w:r>
            <w:proofErr w:type="spellStart"/>
            <w:r>
              <w:t>Github</w:t>
            </w:r>
            <w:proofErr w:type="spellEnd"/>
            <w:r>
              <w:t xml:space="preserve"> Administration, Peer Review, Organisation</w:t>
            </w:r>
          </w:p>
        </w:tc>
      </w:tr>
      <w:tr w:rsidR="003621C3" w14:paraId="186A4E22" w14:textId="77777777" w:rsidTr="003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gridSpan w:val="2"/>
          </w:tcPr>
          <w:p w14:paraId="19F566F5" w14:textId="78ED6D6E" w:rsidR="003621C3" w:rsidRDefault="003621C3" w:rsidP="003621C3">
            <w:r>
              <w:t>Danny</w:t>
            </w:r>
          </w:p>
        </w:tc>
        <w:tc>
          <w:tcPr>
            <w:tcW w:w="2211" w:type="dxa"/>
          </w:tcPr>
          <w:p w14:paraId="767B7601" w14:textId="30C6ACF1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50</w:t>
            </w:r>
          </w:p>
        </w:tc>
        <w:tc>
          <w:tcPr>
            <w:tcW w:w="5079" w:type="dxa"/>
          </w:tcPr>
          <w:p w14:paraId="796AFC9F" w14:textId="32602DFC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Angular Frontend, </w:t>
            </w:r>
            <w:proofErr w:type="spellStart"/>
            <w:r>
              <w:t>Youtrack</w:t>
            </w:r>
            <w:proofErr w:type="spellEnd"/>
            <w:r>
              <w:t xml:space="preserve">, Project Management, </w:t>
            </w:r>
            <w:proofErr w:type="spellStart"/>
            <w:r>
              <w:t>Midterm</w:t>
            </w:r>
            <w:proofErr w:type="spellEnd"/>
            <w:r>
              <w:t xml:space="preserve"> </w:t>
            </w:r>
            <w:proofErr w:type="spellStart"/>
            <w:r>
              <w:t>Presentation</w:t>
            </w:r>
            <w:proofErr w:type="spellEnd"/>
          </w:p>
        </w:tc>
      </w:tr>
    </w:tbl>
    <w:p w14:paraId="0D69DDFF" w14:textId="3867DA7B" w:rsidR="003621C3" w:rsidRDefault="003621C3">
      <w:pPr>
        <w:spacing w:before="0" w:after="0"/>
        <w:ind w:left="0" w:right="0"/>
        <w:rPr>
          <w:b/>
          <w:bCs/>
          <w:color w:val="17406D" w:themeColor="accent1"/>
        </w:rPr>
      </w:pPr>
    </w:p>
    <w:p w14:paraId="151F623C" w14:textId="0770204F" w:rsidR="003621C3" w:rsidRPr="003621C3" w:rsidRDefault="003621C3" w:rsidP="003621C3">
      <w:pPr>
        <w:pStyle w:val="Unterschrift"/>
        <w:ind w:left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A70BC7" wp14:editId="63414AC6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2581275" cy="1062990"/>
            <wp:effectExtent l="304800" t="285750" r="257175" b="308610"/>
            <wp:wrapTopAndBottom/>
            <wp:docPr id="3" name="Grafik 3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ped-unknown-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62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EC1AF24" wp14:editId="04AC3B8E">
            <wp:simplePos x="0" y="0"/>
            <wp:positionH relativeFrom="margin">
              <wp:align>center</wp:align>
            </wp:positionH>
            <wp:positionV relativeFrom="paragraph">
              <wp:posOffset>2623185</wp:posOffset>
            </wp:positionV>
            <wp:extent cx="4160671" cy="6946900"/>
            <wp:effectExtent l="0" t="0" r="0" b="6350"/>
            <wp:wrapTight wrapText="bothSides">
              <wp:wrapPolygon edited="0">
                <wp:start x="3066" y="0"/>
                <wp:lineTo x="3066" y="948"/>
                <wp:lineTo x="0" y="1777"/>
                <wp:lineTo x="0" y="7759"/>
                <wp:lineTo x="396" y="11373"/>
                <wp:lineTo x="198" y="18480"/>
                <wp:lineTo x="593" y="18954"/>
                <wp:lineTo x="396" y="20850"/>
                <wp:lineTo x="2868" y="21561"/>
                <wp:lineTo x="3066" y="21561"/>
                <wp:lineTo x="21462" y="21561"/>
                <wp:lineTo x="21462" y="17888"/>
                <wp:lineTo x="14835" y="17059"/>
                <wp:lineTo x="14835" y="0"/>
                <wp:lineTo x="3066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671" cy="69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21C3" w:rsidRPr="003621C3" w:rsidSect="00BE1EB6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17C41" w14:textId="77777777" w:rsidR="00650007" w:rsidRDefault="00650007" w:rsidP="00A66B18">
      <w:pPr>
        <w:spacing w:before="0" w:after="0"/>
      </w:pPr>
      <w:r>
        <w:separator/>
      </w:r>
    </w:p>
  </w:endnote>
  <w:endnote w:type="continuationSeparator" w:id="0">
    <w:p w14:paraId="16765517" w14:textId="77777777" w:rsidR="00650007" w:rsidRDefault="0065000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A2271" w14:textId="77777777" w:rsidR="00650007" w:rsidRDefault="00650007" w:rsidP="00A66B18">
      <w:pPr>
        <w:spacing w:before="0" w:after="0"/>
      </w:pPr>
      <w:r>
        <w:separator/>
      </w:r>
    </w:p>
  </w:footnote>
  <w:footnote w:type="continuationSeparator" w:id="0">
    <w:p w14:paraId="57B8F21A" w14:textId="77777777" w:rsidR="00650007" w:rsidRDefault="0065000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0569B" w14:textId="77777777" w:rsidR="00A66B18" w:rsidRDefault="00A66B18">
    <w:pPr>
      <w:pStyle w:val="Kopfzeile"/>
    </w:pPr>
    <w:r w:rsidRPr="0041428F"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37357B" wp14:editId="6C0B54EC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fik 17" descr="Kurvige Akzentformen, die zusammen das Kopfzeilendesign bilde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ihandform: Form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ihandform: Form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ihandform: Form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ihandform: Form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0A69D8" id="Grafik 17" o:spid="_x0000_s1026" alt="Kurvige Akzentformen, die zusammen das Kopfzeilendesign bilde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">
              <v:shape id="Freihandform: Form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ihandform: Form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ihandform: Form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ihandform: Form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C3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2C3F68"/>
    <w:rsid w:val="00352B81"/>
    <w:rsid w:val="003621C3"/>
    <w:rsid w:val="00382290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50007"/>
    <w:rsid w:val="006F6F10"/>
    <w:rsid w:val="00783E79"/>
    <w:rsid w:val="007B5AE8"/>
    <w:rsid w:val="007F5192"/>
    <w:rsid w:val="00963717"/>
    <w:rsid w:val="009F6646"/>
    <w:rsid w:val="00A26FE7"/>
    <w:rsid w:val="00A66B18"/>
    <w:rsid w:val="00A6783B"/>
    <w:rsid w:val="00A96CF8"/>
    <w:rsid w:val="00AA089B"/>
    <w:rsid w:val="00AD51AD"/>
    <w:rsid w:val="00AE1388"/>
    <w:rsid w:val="00AF3982"/>
    <w:rsid w:val="00B50294"/>
    <w:rsid w:val="00B57D6E"/>
    <w:rsid w:val="00BE1EB6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913C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Empfnger">
    <w:name w:val="Empfänger"/>
    <w:basedOn w:val="Standard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nrede">
    <w:name w:val="Salutation"/>
    <w:basedOn w:val="Standard"/>
    <w:link w:val="AnredeZchn"/>
    <w:uiPriority w:val="4"/>
    <w:unhideWhenUsed/>
    <w:qFormat/>
    <w:rsid w:val="00A66B18"/>
    <w:pPr>
      <w:spacing w:before="720"/>
    </w:pPr>
  </w:style>
  <w:style w:type="character" w:customStyle="1" w:styleId="AnredeZchn">
    <w:name w:val="Anrede Zchn"/>
    <w:basedOn w:val="Absatz-Standardschriftart"/>
    <w:link w:val="Anred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A6783B"/>
    <w:pPr>
      <w:spacing w:before="480" w:after="960"/>
    </w:pPr>
  </w:style>
  <w:style w:type="character" w:customStyle="1" w:styleId="GruformelZchn">
    <w:name w:val="Grußformel Zchn"/>
    <w:basedOn w:val="Absatz-Standardschriftart"/>
    <w:link w:val="Gruformel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Unterschrift">
    <w:name w:val="Signature"/>
    <w:basedOn w:val="Standard"/>
    <w:link w:val="UnterschriftZchn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UnterschriftZchn">
    <w:name w:val="Unterschrift Zchn"/>
    <w:basedOn w:val="Absatz-Standardschriftart"/>
    <w:link w:val="Unterschrift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E24DF"/>
    <w:pPr>
      <w:spacing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ett">
    <w:name w:val="Strong"/>
    <w:basedOn w:val="Absatz-Standardschriftart"/>
    <w:uiPriority w:val="1"/>
    <w:semiHidden/>
    <w:rsid w:val="003E24DF"/>
    <w:rPr>
      <w:b/>
      <w:bCs/>
    </w:rPr>
  </w:style>
  <w:style w:type="paragraph" w:customStyle="1" w:styleId="Kontaktinfos">
    <w:name w:val="Kontaktinfos"/>
    <w:basedOn w:val="Standard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tzhaltertext">
    <w:name w:val="Placeholder Text"/>
    <w:basedOn w:val="Absatz-Standardschriftart"/>
    <w:uiPriority w:val="99"/>
    <w:semiHidden/>
    <w:rsid w:val="001766D6"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Standard"/>
    <w:next w:val="Standard"/>
    <w:link w:val="Logozeichen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zeichen">
    <w:name w:val="Logozeichen"/>
    <w:basedOn w:val="Absatz-Standardschriftar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ellenraster">
    <w:name w:val="Table Grid"/>
    <w:basedOn w:val="NormaleTabelle"/>
    <w:uiPriority w:val="39"/>
    <w:rsid w:val="003621C3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rsid w:val="003621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Listentabelle1hell">
    <w:name w:val="List Table 1 Light"/>
    <w:basedOn w:val="NormaleTabelle"/>
    <w:uiPriority w:val="46"/>
    <w:rsid w:val="003621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3621C3"/>
    <w:tblPr>
      <w:tblStyleRowBandSize w:val="1"/>
      <w:tblStyleColBandSize w:val="1"/>
      <w:tblBorders>
        <w:top w:val="single" w:sz="4" w:space="0" w:color="4389D7" w:themeColor="accent1" w:themeTint="99"/>
        <w:bottom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kw\AppData\Local\Microsoft\Office\16.0\DTS\de-DE%7bC3F7ACD7-E47E-4FF0-8116-8A04D816EB80%7d\%7bFF3E29BE-D460-4C0C-81E5-DDBC7896E7F8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{FF3E29BE-D460-4C0C-81E5-DDBC7896E7F8}tf56348247_win32.dotx</Template>
  <TotalTime>0</TotalTime>
  <Pages>2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2020-12-09T19:20:00Z</dcterms:created>
  <dcterms:modified xsi:type="dcterms:W3CDTF">2020-12-09T19:30:00Z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